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7.2pt" o:ole="" fillcolor="window">
            <v:imagedata r:id="rId15" o:title=""/>
          </v:shape>
          <o:OLEObject Type="Embed" ProgID="Equation.3" ShapeID="_x0000_i1025" DrawAspect="Content" ObjectID="_1570282214"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F56D46"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F56D46"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0E" w:rsidRDefault="00685D0E">
      <w:r>
        <w:separator/>
      </w:r>
    </w:p>
  </w:endnote>
  <w:endnote w:type="continuationSeparator" w:id="0">
    <w:p w:rsidR="00685D0E" w:rsidRDefault="0068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0E" w:rsidRDefault="00685D0E"/>
  </w:footnote>
  <w:footnote w:type="continuationSeparator" w:id="0">
    <w:p w:rsidR="00685D0E" w:rsidRDefault="00685D0E">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F56D46">
      <w:rPr>
        <w:noProof/>
      </w:rPr>
      <w:t>9</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0610B-7E34-44FB-8130-7A6F61E7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9</Pages>
  <Words>6454</Words>
  <Characters>35582</Characters>
  <Application>Microsoft Office Word</Application>
  <DocSecurity>4</DocSecurity>
  <Lines>296</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James Bevins</cp:lastModifiedBy>
  <cp:revision>2</cp:revision>
  <cp:lastPrinted>2012-08-02T18:53:00Z</cp:lastPrinted>
  <dcterms:created xsi:type="dcterms:W3CDTF">2017-10-23T20:44:00Z</dcterms:created>
  <dcterms:modified xsi:type="dcterms:W3CDTF">2017-10-23T20:44:00Z</dcterms:modified>
</cp:coreProperties>
</file>